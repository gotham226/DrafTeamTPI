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40879338"/>
        <w:docPartObj>
          <w:docPartGallery w:val="Cover Pages"/>
          <w:docPartUnique/>
        </w:docPartObj>
      </w:sdtPr>
      <w:sdtEndPr>
        <w:rPr>
          <w:color w:val="161718" w:themeColor="text1"/>
          <w:lang w:bidi="fr-FR"/>
        </w:rPr>
      </w:sdtEndPr>
      <w:sdtContent>
        <w:p w14:paraId="594434E8" w14:textId="737C64DC" w:rsidR="00C1790B" w:rsidRDefault="00C1790B" w:rsidP="00C47EC8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847" behindDoc="0" locked="0" layoutInCell="1" allowOverlap="1" wp14:anchorId="4D3AE8F9" wp14:editId="44FF0656">
                    <wp:simplePos x="0" y="0"/>
                    <wp:positionH relativeFrom="page">
                      <wp:posOffset>4459857</wp:posOffset>
                    </wp:positionH>
                    <wp:positionV relativeFrom="page">
                      <wp:posOffset>0</wp:posOffset>
                    </wp:positionV>
                    <wp:extent cx="3174129" cy="10058400"/>
                    <wp:effectExtent l="0" t="0" r="7620" b="1397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74129" cy="10058400"/>
                              <a:chOff x="-77638" y="0"/>
                              <a:chExt cx="3174129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rgbClr val="3E3261">
                                    <a:alpha val="80000"/>
                                  </a:srgb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E3261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B71499" w14:textId="77777777" w:rsidR="00C536AE" w:rsidRDefault="00C536AE" w:rsidP="00C536AE">
                                  <w:pPr>
                                    <w:pStyle w:val="Titre2"/>
                                  </w:pPr>
                                </w:p>
                                <w:p w14:paraId="669DE9C3" w14:textId="34515931" w:rsidR="00C536AE" w:rsidRPr="00302E8F" w:rsidRDefault="00B70DCA" w:rsidP="00C536AE">
                                  <w:pPr>
                                    <w:pStyle w:val="Titre2"/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</w:pPr>
                                  <w:bookmarkStart w:id="0" w:name="_Toc129118428"/>
                                  <w:bookmarkStart w:id="1" w:name="_Toc129118475"/>
                                  <w:bookmarkStart w:id="2" w:name="_Toc129119047"/>
                                  <w:bookmarkStart w:id="3" w:name="_Toc129119605"/>
                                  <w:bookmarkStart w:id="4" w:name="_Toc129119817"/>
                                  <w:bookmarkStart w:id="5" w:name="_Toc129120681"/>
                                  <w:bookmarkStart w:id="6" w:name="_Toc129124751"/>
                                  <w:bookmarkStart w:id="7" w:name="_Toc129615875"/>
                                  <w:bookmarkStart w:id="8" w:name="_Toc135146947"/>
                                  <w:r w:rsidRPr="00302E8F"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t>G</w:t>
                                  </w:r>
                                  <w:r w:rsidR="00C536AE" w:rsidRPr="00302E8F"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t>estion d’équipe de Football</w:t>
                                  </w:r>
                                  <w:bookmarkEnd w:id="0"/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bookmarkEnd w:id="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77638" y="6700633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E0B84BE" w14:textId="2E1CA46F" w:rsidR="00C1790B" w:rsidRDefault="00C536AE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Gabriel Martin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7AF05D1D" w14:textId="752127C9" w:rsidR="00C1790B" w:rsidRDefault="00C536AE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CFPT</w:t>
                                      </w:r>
                                    </w:p>
                                  </w:sdtContent>
                                </w:sdt>
                                <w:p w14:paraId="7231178B" w14:textId="1057DD40" w:rsidR="00C1790B" w:rsidRDefault="00C536AE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Maitre d’apprentissage : Mme. Terrier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D3AE8F9" id="Groupe 453" o:spid="_x0000_s1026" style="position:absolute;left:0;text-align:left;margin-left:351.15pt;margin-top:0;width:249.95pt;height:11in;z-index:251662847;mso-height-percent:1000;mso-position-horizontal-relative:page;mso-position-vertical-relative:page;mso-height-percent:1000" coordorigin="-776" coordsize="3174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" fillcolor="#3e3261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" fillcolor="#3e3261" stroked="f" strokecolor="#d8d8d8">
                      <v:textbox>
                        <w:txbxContent>
                          <w:p w14:paraId="7AB71499" w14:textId="77777777" w:rsidR="00C536AE" w:rsidRDefault="00C536AE" w:rsidP="00C536AE">
                            <w:pPr>
                              <w:pStyle w:val="Titre2"/>
                            </w:pPr>
                          </w:p>
                          <w:p w14:paraId="669DE9C3" w14:textId="34515931" w:rsidR="00C536AE" w:rsidRPr="00302E8F" w:rsidRDefault="00B70DCA" w:rsidP="00C536AE">
                            <w:pPr>
                              <w:pStyle w:val="Titre2"/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bookmarkStart w:id="9" w:name="_Toc129118428"/>
                            <w:bookmarkStart w:id="10" w:name="_Toc129118475"/>
                            <w:bookmarkStart w:id="11" w:name="_Toc129119047"/>
                            <w:bookmarkStart w:id="12" w:name="_Toc129119605"/>
                            <w:bookmarkStart w:id="13" w:name="_Toc129119817"/>
                            <w:bookmarkStart w:id="14" w:name="_Toc129120681"/>
                            <w:bookmarkStart w:id="15" w:name="_Toc129124751"/>
                            <w:bookmarkStart w:id="16" w:name="_Toc129615875"/>
                            <w:bookmarkStart w:id="17" w:name="_Toc135146947"/>
                            <w:r w:rsidRPr="00302E8F"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>G</w:t>
                            </w:r>
                            <w:r w:rsidR="00C536AE" w:rsidRPr="00302E8F"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>estion d’équipe de Football</w:t>
                            </w:r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</w:p>
                        </w:txbxContent>
                      </v:textbox>
                    </v:rect>
                    <v:rect id="Rectangle 9" o:spid="_x0000_s1029" style="position:absolute;left:-776;top:67006;width:30894;height:2833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E0B84BE" w14:textId="2E1CA46F" w:rsidR="00C1790B" w:rsidRDefault="00C536AE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Gabriel Martin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7AF05D1D" w14:textId="752127C9" w:rsidR="00C1790B" w:rsidRDefault="00C536AE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CFPT</w:t>
                                </w:r>
                              </w:p>
                            </w:sdtContent>
                          </w:sdt>
                          <w:p w14:paraId="7231178B" w14:textId="1057DD40" w:rsidR="00C1790B" w:rsidRDefault="00C536AE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Maitre d’apprentissage : Mme. Terrier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57BB8393" w14:textId="77777777" w:rsidR="00B70DCA" w:rsidRDefault="00B70DCA" w:rsidP="00C47EC8">
          <w:pPr>
            <w:spacing w:after="200"/>
            <w:jc w:val="both"/>
            <w:rPr>
              <w:noProof/>
              <w:color w:val="161718" w:themeColor="text1"/>
              <w:lang w:bidi="fr-FR"/>
            </w:rPr>
          </w:pPr>
        </w:p>
        <w:p w14:paraId="4E2EE445" w14:textId="77777777" w:rsidR="00B70DCA" w:rsidRDefault="00B70DCA" w:rsidP="00C47EC8">
          <w:pPr>
            <w:spacing w:after="200"/>
            <w:jc w:val="both"/>
            <w:rPr>
              <w:noProof/>
              <w:color w:val="161718" w:themeColor="text1"/>
              <w:lang w:bidi="fr-FR"/>
            </w:rPr>
          </w:pPr>
        </w:p>
        <w:p w14:paraId="4E003487" w14:textId="2BF38FD3" w:rsidR="00C1790B" w:rsidRDefault="00B70DCA" w:rsidP="00C47EC8">
          <w:pPr>
            <w:spacing w:after="200"/>
            <w:jc w:val="both"/>
            <w:rPr>
              <w:color w:val="161718" w:themeColor="text1"/>
              <w:lang w:bidi="fr-FR"/>
            </w:rPr>
          </w:pPr>
          <w:r>
            <w:rPr>
              <w:noProof/>
              <w:color w:val="161718" w:themeColor="text1"/>
              <w:lang w:bidi="fr-FR"/>
            </w:rPr>
            <w:drawing>
              <wp:anchor distT="0" distB="0" distL="114300" distR="114300" simplePos="0" relativeHeight="251665919" behindDoc="0" locked="0" layoutInCell="1" allowOverlap="1" wp14:anchorId="539D7CE5" wp14:editId="57ECC680">
                <wp:simplePos x="0" y="0"/>
                <wp:positionH relativeFrom="column">
                  <wp:posOffset>-2760345</wp:posOffset>
                </wp:positionH>
                <wp:positionV relativeFrom="paragraph">
                  <wp:posOffset>3313430</wp:posOffset>
                </wp:positionV>
                <wp:extent cx="5915025" cy="5277630"/>
                <wp:effectExtent l="0" t="0" r="0" b="0"/>
                <wp:wrapNone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500" t="18889" r="31250" b="23611"/>
                        <a:stretch/>
                      </pic:blipFill>
                      <pic:spPr bwMode="auto">
                        <a:xfrm>
                          <a:off x="0" y="0"/>
                          <a:ext cx="5915025" cy="527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5" behindDoc="0" locked="0" layoutInCell="0" allowOverlap="1" wp14:anchorId="25E7CCDD" wp14:editId="39ABB7E4">
                    <wp:simplePos x="0" y="0"/>
                    <wp:positionH relativeFrom="page">
                      <wp:posOffset>-171450</wp:posOffset>
                    </wp:positionH>
                    <wp:positionV relativeFrom="paragraph">
                      <wp:posOffset>1464310</wp:posOffset>
                    </wp:positionV>
                    <wp:extent cx="6804025" cy="705485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4025" cy="705485"/>
                            </a:xfrm>
                            <a:prstGeom prst="rect">
                              <a:avLst/>
                            </a:prstGeom>
                            <a:solidFill>
                              <a:srgbClr val="544F61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EE3216" w14:textId="4F904062" w:rsidR="00C1790B" w:rsidRPr="00C1790B" w:rsidRDefault="00C1790B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C1790B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Documentation </w:t>
                                    </w:r>
                                    <w:r w:rsidR="00150A73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utilisateur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5E7CCDD" id="Rectangle 16" o:spid="_x0000_s1030" style="position:absolute;left:0;text-align:left;margin-left:-13.5pt;margin-top:115.3pt;width:535.75pt;height:55.55pt;z-index:251664895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text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" o:allowincell="f" fillcolor="#544f61" stroked="f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BEE3216" w14:textId="4F904062" w:rsidR="00C1790B" w:rsidRPr="00C1790B" w:rsidRDefault="00C1790B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C1790B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Documentation </w:t>
                              </w:r>
                              <w:r w:rsidR="00150A73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utilisateur</w:t>
                              </w:r>
                            </w:p>
                          </w:sdtContent>
                        </w:sdt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C1790B">
            <w:rPr>
              <w:color w:val="161718" w:themeColor="text1"/>
              <w:lang w:bidi="fr-FR"/>
            </w:rPr>
            <w:br w:type="page"/>
          </w:r>
        </w:p>
      </w:sdtContent>
    </w:sdt>
    <w:p w14:paraId="13486EC1" w14:textId="77777777" w:rsidR="00C1790B" w:rsidRDefault="00C1790B" w:rsidP="00C47EC8">
      <w:pPr>
        <w:jc w:val="both"/>
      </w:pPr>
    </w:p>
    <w:sdt>
      <w:sdtPr>
        <w:rPr>
          <w:lang w:val="fr-FR"/>
        </w:rPr>
        <w:id w:val="8979426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31C55EC8" w14:textId="6DA29424" w:rsidR="004D1DE1" w:rsidRDefault="004D1DE1" w:rsidP="00C47EC8">
          <w:pPr>
            <w:pStyle w:val="En-ttedetabledesmatires"/>
            <w:spacing w:line="276" w:lineRule="auto"/>
          </w:pPr>
          <w:r>
            <w:rPr>
              <w:lang w:val="fr-FR"/>
            </w:rPr>
            <w:t>Table des matières</w:t>
          </w:r>
        </w:p>
        <w:p w14:paraId="07567172" w14:textId="4E1EF0DC" w:rsidR="004D1DE1" w:rsidRDefault="004D1DE1" w:rsidP="00C47EC8">
          <w:pPr>
            <w:pStyle w:val="TM2"/>
            <w:tabs>
              <w:tab w:val="right" w:leader="dot" w:pos="9592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1" w:anchor="_Toc135146947" w:history="1">
            <w:r w:rsidRPr="0008623C">
              <w:rPr>
                <w:rStyle w:val="Lienhypertexte"/>
                <w:noProof/>
              </w:rPr>
              <w:t>Gestion d’équipe de Football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_Toc135146947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AD2BF" w14:textId="1471AFCD" w:rsidR="004D1DE1" w:rsidRDefault="004D1DE1" w:rsidP="00C47EC8">
          <w:pPr>
            <w:pStyle w:val="TM1"/>
            <w:tabs>
              <w:tab w:val="right" w:leader="dot" w:pos="9592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5146948" w:history="1">
            <w:r w:rsidRPr="0008623C">
              <w:rPr>
                <w:rStyle w:val="Lienhypertexte"/>
                <w:noProof/>
              </w:rPr>
              <w:t>Visiteur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_Toc135146948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3A2EF" w14:textId="4B8F29FA" w:rsidR="004D1DE1" w:rsidRDefault="004D1DE1" w:rsidP="00C47EC8">
          <w:pPr>
            <w:pStyle w:val="TM1"/>
            <w:tabs>
              <w:tab w:val="right" w:leader="dot" w:pos="9592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5146949" w:history="1">
            <w:r w:rsidRPr="0008623C">
              <w:rPr>
                <w:rStyle w:val="Lienhypertexte"/>
                <w:noProof/>
              </w:rPr>
              <w:t>Sportif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_Toc135146949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717C" w14:textId="4BC4B6FC" w:rsidR="004D1DE1" w:rsidRDefault="004D1DE1" w:rsidP="00C47EC8">
          <w:pPr>
            <w:pStyle w:val="TM1"/>
            <w:tabs>
              <w:tab w:val="right" w:leader="dot" w:pos="9592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5146950" w:history="1">
            <w:r w:rsidRPr="0008623C">
              <w:rPr>
                <w:rStyle w:val="Lienhypertexte"/>
                <w:noProof/>
              </w:rPr>
              <w:t>Entraîneur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_Toc135146950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1EBC1" w14:textId="4124608A" w:rsidR="004D1DE1" w:rsidRDefault="004D1DE1" w:rsidP="00C47EC8">
          <w:r>
            <w:rPr>
              <w:b/>
              <w:bCs/>
            </w:rPr>
            <w:fldChar w:fldCharType="end"/>
          </w:r>
        </w:p>
      </w:sdtContent>
    </w:sdt>
    <w:p w14:paraId="2A3C7FEB" w14:textId="6C3A1F4D" w:rsidR="009906B8" w:rsidRDefault="004D1DE1" w:rsidP="00C47EC8">
      <w:pPr>
        <w:pStyle w:val="Titre1"/>
      </w:pPr>
      <w:r>
        <w:br w:type="page"/>
      </w:r>
      <w:bookmarkStart w:id="18" w:name="_Toc135146948"/>
      <w:r>
        <w:lastRenderedPageBreak/>
        <w:t>Visiteur</w:t>
      </w:r>
      <w:bookmarkEnd w:id="18"/>
    </w:p>
    <w:p w14:paraId="47E436D5" w14:textId="77777777" w:rsidR="00C47EC8" w:rsidRDefault="00C47EC8" w:rsidP="00C47EC8">
      <w:bookmarkStart w:id="19" w:name="_Toc135146949"/>
      <w:r w:rsidRPr="00C47EC8">
        <w:t xml:space="preserve">Lorsque vous visitez </w:t>
      </w:r>
      <w:proofErr w:type="spellStart"/>
      <w:r w:rsidRPr="00C47EC8">
        <w:t>Drafteam</w:t>
      </w:r>
      <w:proofErr w:type="spellEnd"/>
      <w:r w:rsidRPr="00C47EC8">
        <w:t xml:space="preserve"> en tant que visiteur, vous serez automatiquement dirigé vers la page d'accueil. À partir de cette page, vous pouvez accéder au formulaire de connexion ou d'inscription via la barre de navigation.</w:t>
      </w:r>
    </w:p>
    <w:p w14:paraId="170856D3" w14:textId="5801609C" w:rsidR="004D1DE1" w:rsidRDefault="004D1DE1" w:rsidP="00C47EC8">
      <w:pPr>
        <w:pStyle w:val="Titre1"/>
      </w:pPr>
      <w:r>
        <w:t>Sportif</w:t>
      </w:r>
      <w:bookmarkEnd w:id="19"/>
    </w:p>
    <w:p w14:paraId="0142950B" w14:textId="4B5C5586" w:rsidR="004D1DE1" w:rsidRPr="004D1DE1" w:rsidRDefault="004D1DE1" w:rsidP="00C47EC8">
      <w:pPr>
        <w:pStyle w:val="Titre1"/>
      </w:pPr>
      <w:bookmarkStart w:id="20" w:name="_Toc135146950"/>
      <w:r>
        <w:t>Entraîneur</w:t>
      </w:r>
      <w:bookmarkEnd w:id="20"/>
    </w:p>
    <w:sectPr w:rsidR="004D1DE1" w:rsidRPr="004D1DE1" w:rsidSect="00C1790B">
      <w:headerReference w:type="default" r:id="rId12"/>
      <w:footerReference w:type="default" r:id="rId13"/>
      <w:footerReference w:type="first" r:id="rId14"/>
      <w:pgSz w:w="11906" w:h="16838" w:code="9"/>
      <w:pgMar w:top="720" w:right="1152" w:bottom="720" w:left="1152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47B83" w14:textId="77777777" w:rsidR="00C9363F" w:rsidRDefault="00C9363F" w:rsidP="004B7E44">
      <w:r>
        <w:separator/>
      </w:r>
    </w:p>
  </w:endnote>
  <w:endnote w:type="continuationSeparator" w:id="0">
    <w:p w14:paraId="20ED620E" w14:textId="77777777" w:rsidR="00C9363F" w:rsidRDefault="00C9363F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0BF8875C" w14:textId="77777777" w:rsidTr="005F76BE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3E3261"/>
          <w:vAlign w:val="center"/>
        </w:tcPr>
        <w:p w14:paraId="57845D34" w14:textId="2D67E31F" w:rsidR="004B7E44" w:rsidRDefault="00775D56" w:rsidP="004B7E44">
          <w:pPr>
            <w:pStyle w:val="Pieddepage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C3A4D" w14:textId="77777777" w:rsidR="005A718F" w:rsidRDefault="005A718F" w:rsidP="004B7E44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0E9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F53DD" w14:textId="77777777" w:rsidR="00C9363F" w:rsidRDefault="00C9363F" w:rsidP="004B7E44">
      <w:r>
        <w:separator/>
      </w:r>
    </w:p>
  </w:footnote>
  <w:footnote w:type="continuationSeparator" w:id="0">
    <w:p w14:paraId="638FBB20" w14:textId="77777777" w:rsidR="00C9363F" w:rsidRDefault="00C9363F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AD3E" w14:textId="50A055B9" w:rsidR="00BB1AFE" w:rsidRDefault="00BB1AFE" w:rsidP="00BB1AFE">
    <w:pPr>
      <w:jc w:val="center"/>
    </w:pPr>
  </w:p>
  <w:p w14:paraId="32058342" w14:textId="77777777" w:rsidR="00BB1AFE" w:rsidRDefault="00BB1AFE" w:rsidP="00BB1AFE">
    <w:pPr>
      <w:jc w:val="center"/>
    </w:pPr>
  </w:p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BB1AFE" w:rsidRPr="00BB1AFE" w14:paraId="2DF48A40" w14:textId="77777777" w:rsidTr="00BB1AFE">
      <w:trPr>
        <w:trHeight w:val="426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F99E50A" w14:textId="0EA6F810" w:rsidR="004B7E44" w:rsidRPr="00BB1AFE" w:rsidRDefault="00BB1AFE" w:rsidP="00BB1AFE">
          <w:pPr>
            <w:tabs>
              <w:tab w:val="center" w:pos="4553"/>
              <w:tab w:val="right" w:pos="9082"/>
            </w:tabs>
            <w:ind w:right="-8"/>
            <w:jc w:val="center"/>
            <w:rPr>
              <w:rFonts w:ascii="Microsoft Sans Serif" w:eastAsia="Microsoft Sans Serif" w:hAnsi="Microsoft Sans Serif" w:cs="Microsoft Sans Serif"/>
              <w:color w:val="161718" w:themeColor="text1"/>
            </w:rPr>
          </w:pPr>
          <w:r w:rsidRPr="00BB1AFE">
            <w:rPr>
              <w:rFonts w:ascii="Microsoft Sans Serif" w:eastAsia="Microsoft Sans Serif" w:hAnsi="Microsoft Sans Serif" w:cs="Microsoft Sans Serif"/>
              <w:color w:val="161718" w:themeColor="text1"/>
            </w:rPr>
            <w:t xml:space="preserve">Gabriel Martin </w:t>
          </w:r>
          <w:r w:rsidRPr="00BB1AFE">
            <w:rPr>
              <w:rFonts w:ascii="Microsoft Sans Serif" w:eastAsia="Microsoft Sans Serif" w:hAnsi="Microsoft Sans Serif" w:cs="Microsoft Sans Serif"/>
              <w:color w:val="161718" w:themeColor="text1"/>
            </w:rPr>
            <w:tab/>
            <w:t xml:space="preserve">Travail pratique individuel </w:t>
          </w:r>
          <w:r w:rsidRPr="00BB1AFE">
            <w:rPr>
              <w:rFonts w:ascii="Microsoft Sans Serif" w:eastAsia="Microsoft Sans Serif" w:hAnsi="Microsoft Sans Serif" w:cs="Microsoft Sans Serif"/>
              <w:color w:val="161718" w:themeColor="text1"/>
            </w:rPr>
            <w:tab/>
            <w:t>février 2023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7DB1"/>
    <w:multiLevelType w:val="hybridMultilevel"/>
    <w:tmpl w:val="A7969F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57373"/>
    <w:multiLevelType w:val="hybridMultilevel"/>
    <w:tmpl w:val="C608C4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080059">
    <w:abstractNumId w:val="0"/>
  </w:num>
  <w:num w:numId="2" w16cid:durableId="1254557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3F"/>
    <w:rsid w:val="0004712A"/>
    <w:rsid w:val="000574F7"/>
    <w:rsid w:val="0007739D"/>
    <w:rsid w:val="000821D9"/>
    <w:rsid w:val="00105DB7"/>
    <w:rsid w:val="00150A73"/>
    <w:rsid w:val="001558A0"/>
    <w:rsid w:val="001A315B"/>
    <w:rsid w:val="00214024"/>
    <w:rsid w:val="00293B83"/>
    <w:rsid w:val="00302E8F"/>
    <w:rsid w:val="003741B2"/>
    <w:rsid w:val="003B0E0B"/>
    <w:rsid w:val="003B63EC"/>
    <w:rsid w:val="003D6FCE"/>
    <w:rsid w:val="004736AA"/>
    <w:rsid w:val="004B03A0"/>
    <w:rsid w:val="004B7E44"/>
    <w:rsid w:val="004D1DE1"/>
    <w:rsid w:val="004D5252"/>
    <w:rsid w:val="004F2B86"/>
    <w:rsid w:val="005A718F"/>
    <w:rsid w:val="005D40C8"/>
    <w:rsid w:val="005E2D9C"/>
    <w:rsid w:val="005F0B13"/>
    <w:rsid w:val="005F76BE"/>
    <w:rsid w:val="00662588"/>
    <w:rsid w:val="006836C8"/>
    <w:rsid w:val="006A3CE7"/>
    <w:rsid w:val="006B7C97"/>
    <w:rsid w:val="006F7417"/>
    <w:rsid w:val="007516CF"/>
    <w:rsid w:val="00775D56"/>
    <w:rsid w:val="00830B61"/>
    <w:rsid w:val="00894CA2"/>
    <w:rsid w:val="008B33BC"/>
    <w:rsid w:val="008B7F5C"/>
    <w:rsid w:val="008E0570"/>
    <w:rsid w:val="009120E9"/>
    <w:rsid w:val="00945900"/>
    <w:rsid w:val="009906B8"/>
    <w:rsid w:val="009C396C"/>
    <w:rsid w:val="00A146A3"/>
    <w:rsid w:val="00A364E1"/>
    <w:rsid w:val="00B54C68"/>
    <w:rsid w:val="00B572B4"/>
    <w:rsid w:val="00B70DCA"/>
    <w:rsid w:val="00BB1AFE"/>
    <w:rsid w:val="00C11D29"/>
    <w:rsid w:val="00C1790B"/>
    <w:rsid w:val="00C47EC8"/>
    <w:rsid w:val="00C536AE"/>
    <w:rsid w:val="00C9363F"/>
    <w:rsid w:val="00D84222"/>
    <w:rsid w:val="00D962E5"/>
    <w:rsid w:val="00DB26A7"/>
    <w:rsid w:val="00DC374F"/>
    <w:rsid w:val="00E76CA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765C1F"/>
  <w15:chartTrackingRefBased/>
  <w15:docId w15:val="{ACEB5769-4237-421E-AAE9-D0997EF9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EC8"/>
    <w:pPr>
      <w:spacing w:after="0"/>
    </w:pPr>
    <w:rPr>
      <w:rFonts w:eastAsiaTheme="minorEastAsia"/>
      <w:sz w:val="24"/>
      <w:szCs w:val="22"/>
    </w:rPr>
  </w:style>
  <w:style w:type="paragraph" w:styleId="Titre1">
    <w:name w:val="heading 1"/>
    <w:basedOn w:val="Normal"/>
    <w:link w:val="Titre1Car"/>
    <w:uiPriority w:val="2"/>
    <w:qFormat/>
    <w:rsid w:val="004D1DE1"/>
    <w:pPr>
      <w:keepNext/>
      <w:outlineLvl w:val="0"/>
    </w:pPr>
    <w:rPr>
      <w:rFonts w:ascii="Book Antiqua" w:eastAsia="Times New Roman" w:hAnsi="Book Antiqua" w:cs="Times New Roman"/>
      <w:b/>
      <w:sz w:val="48"/>
      <w:szCs w:val="24"/>
    </w:rPr>
  </w:style>
  <w:style w:type="paragraph" w:styleId="Titre2">
    <w:name w:val="heading 2"/>
    <w:basedOn w:val="Normal"/>
    <w:link w:val="Titre2Car"/>
    <w:uiPriority w:val="2"/>
    <w:unhideWhenUsed/>
    <w:qFormat/>
    <w:rsid w:val="00B70DCA"/>
    <w:pPr>
      <w:keepNext/>
      <w:spacing w:line="240" w:lineRule="auto"/>
      <w:outlineLvl w:val="1"/>
    </w:pPr>
    <w:rPr>
      <w:rFonts w:ascii="Book Antiqua" w:eastAsia="Times New Roman" w:hAnsi="Book Antiqua" w:cs="Times New Roman"/>
      <w:b/>
      <w:sz w:val="36"/>
    </w:rPr>
  </w:style>
  <w:style w:type="paragraph" w:styleId="Titre3">
    <w:name w:val="heading 3"/>
    <w:basedOn w:val="Normal"/>
    <w:link w:val="Titre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</w:rPr>
  </w:style>
  <w:style w:type="paragraph" w:styleId="Titre4">
    <w:name w:val="heading 4"/>
    <w:basedOn w:val="Normal"/>
    <w:link w:val="Titre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2"/>
    <w:rsid w:val="004D1DE1"/>
    <w:rPr>
      <w:rFonts w:ascii="Book Antiqua" w:eastAsia="Times New Roman" w:hAnsi="Book Antiqua" w:cs="Times New Roman"/>
      <w:b/>
      <w:sz w:val="48"/>
      <w:szCs w:val="24"/>
    </w:rPr>
  </w:style>
  <w:style w:type="paragraph" w:styleId="Titre">
    <w:name w:val="Title"/>
    <w:basedOn w:val="Normal"/>
    <w:link w:val="TitreCar"/>
    <w:uiPriority w:val="1"/>
    <w:qFormat/>
    <w:rsid w:val="00C536AE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pacing w:val="-4"/>
      <w:sz w:val="80"/>
      <w:szCs w:val="40"/>
    </w:rPr>
  </w:style>
  <w:style w:type="character" w:customStyle="1" w:styleId="TitreCar">
    <w:name w:val="Titre Car"/>
    <w:basedOn w:val="Policepardfaut"/>
    <w:link w:val="Titre"/>
    <w:uiPriority w:val="1"/>
    <w:rsid w:val="00C536AE"/>
    <w:rPr>
      <w:rFonts w:asciiTheme="majorHAnsi" w:eastAsia="Times New Roman" w:hAnsiTheme="majorHAnsi" w:cs="Times New Roman"/>
      <w:b/>
      <w:caps/>
      <w:color w:val="FFFFFF" w:themeColor="background1"/>
      <w:spacing w:val="-4"/>
      <w:sz w:val="80"/>
      <w:szCs w:val="40"/>
    </w:rPr>
  </w:style>
  <w:style w:type="paragraph" w:styleId="Sous-titre">
    <w:name w:val="Subtitle"/>
    <w:basedOn w:val="Normal"/>
    <w:link w:val="Sous-titre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us-titreCar">
    <w:name w:val="Sous-titre Car"/>
    <w:basedOn w:val="Policepardfaut"/>
    <w:link w:val="Sous-titr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ansinterligne">
    <w:name w:val="No Spacing"/>
    <w:link w:val="SansinterligneCar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re2Car">
    <w:name w:val="Titre 2 Car"/>
    <w:basedOn w:val="Policepardfaut"/>
    <w:link w:val="Titre2"/>
    <w:uiPriority w:val="2"/>
    <w:rsid w:val="00B70DCA"/>
    <w:rPr>
      <w:rFonts w:ascii="Book Antiqua" w:eastAsia="Times New Roman" w:hAnsi="Book Antiqua" w:cs="Times New Roman"/>
      <w:b/>
      <w:sz w:val="36"/>
      <w:szCs w:val="22"/>
    </w:rPr>
  </w:style>
  <w:style w:type="character" w:customStyle="1" w:styleId="Titre3Car">
    <w:name w:val="Titre 3 Car"/>
    <w:basedOn w:val="Policepardfaut"/>
    <w:link w:val="Titre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re4Car">
    <w:name w:val="Titre 4 Car"/>
    <w:basedOn w:val="Policepardfaut"/>
    <w:link w:val="Titre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itre">
    <w:name w:val="Chapitre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re5Car">
    <w:name w:val="Titre 5 Car"/>
    <w:basedOn w:val="Policepardfaut"/>
    <w:link w:val="Titre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A718F"/>
    <w:pPr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718F"/>
  </w:style>
  <w:style w:type="paragraph" w:styleId="Pieddepage">
    <w:name w:val="footer"/>
    <w:basedOn w:val="Normal"/>
    <w:link w:val="PieddepageCar"/>
    <w:uiPriority w:val="99"/>
    <w:unhideWhenUsed/>
    <w:rsid w:val="005A718F"/>
    <w:pPr>
      <w:spacing w:line="240" w:lineRule="auto"/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5A718F"/>
  </w:style>
  <w:style w:type="character" w:styleId="Textedelespacerserv">
    <w:name w:val="Placeholder Text"/>
    <w:basedOn w:val="Policepardfaut"/>
    <w:uiPriority w:val="99"/>
    <w:semiHidden/>
    <w:rsid w:val="00945900"/>
    <w:rPr>
      <w:color w:val="808080"/>
    </w:rPr>
  </w:style>
  <w:style w:type="paragraph" w:styleId="TM1">
    <w:name w:val="toc 1"/>
    <w:hidden/>
    <w:uiPriority w:val="39"/>
    <w:rsid w:val="00BB1AFE"/>
    <w:pPr>
      <w:spacing w:after="213" w:line="259" w:lineRule="auto"/>
      <w:ind w:left="40" w:right="23" w:hanging="10"/>
    </w:pPr>
    <w:rPr>
      <w:rFonts w:ascii="Microsoft Sans Serif" w:eastAsia="Microsoft Sans Serif" w:hAnsi="Microsoft Sans Serif" w:cs="Microsoft Sans Serif"/>
      <w:color w:val="000000"/>
      <w:sz w:val="24"/>
      <w:szCs w:val="22"/>
      <w:lang w:val="fr-CH" w:eastAsia="fr-CH"/>
    </w:rPr>
  </w:style>
  <w:style w:type="paragraph" w:styleId="TM2">
    <w:name w:val="toc 2"/>
    <w:hidden/>
    <w:uiPriority w:val="39"/>
    <w:rsid w:val="00BB1AFE"/>
    <w:pPr>
      <w:spacing w:after="213" w:line="259" w:lineRule="auto"/>
      <w:ind w:left="282" w:right="23" w:hanging="10"/>
    </w:pPr>
    <w:rPr>
      <w:rFonts w:ascii="Microsoft Sans Serif" w:eastAsia="Microsoft Sans Serif" w:hAnsi="Microsoft Sans Serif" w:cs="Microsoft Sans Serif"/>
      <w:color w:val="000000"/>
      <w:sz w:val="24"/>
      <w:szCs w:val="22"/>
      <w:lang w:val="fr-CH" w:eastAsia="fr-CH"/>
    </w:rPr>
  </w:style>
  <w:style w:type="paragraph" w:styleId="TM3">
    <w:name w:val="toc 3"/>
    <w:hidden/>
    <w:rsid w:val="00BB1AFE"/>
    <w:pPr>
      <w:spacing w:after="213" w:line="259" w:lineRule="auto"/>
      <w:ind w:left="282" w:right="23" w:hanging="10"/>
    </w:pPr>
    <w:rPr>
      <w:rFonts w:ascii="Microsoft Sans Serif" w:eastAsia="Microsoft Sans Serif" w:hAnsi="Microsoft Sans Serif" w:cs="Microsoft Sans Serif"/>
      <w:color w:val="000000"/>
      <w:sz w:val="24"/>
      <w:szCs w:val="22"/>
      <w:lang w:val="fr-CH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1AFE"/>
    <w:pPr>
      <w:keepLines/>
      <w:spacing w:before="240"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  <w:lang w:val="fr-CH" w:eastAsia="fr-CH"/>
    </w:rPr>
  </w:style>
  <w:style w:type="character" w:styleId="Lienhypertexte">
    <w:name w:val="Hyperlink"/>
    <w:basedOn w:val="Policepardfaut"/>
    <w:uiPriority w:val="99"/>
    <w:unhideWhenUsed/>
    <w:rsid w:val="00BB1AFE"/>
    <w:rPr>
      <w:color w:val="93C842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790B"/>
    <w:rPr>
      <w:rFonts w:eastAsia="Times New Roman" w:cs="Times New Roman"/>
      <w:spacing w:val="10"/>
    </w:rPr>
  </w:style>
  <w:style w:type="table" w:customStyle="1" w:styleId="TableGrid">
    <w:name w:val="TableGrid"/>
    <w:rsid w:val="001558A0"/>
    <w:pPr>
      <w:spacing w:after="0" w:line="240" w:lineRule="auto"/>
    </w:pPr>
    <w:rPr>
      <w:rFonts w:eastAsiaTheme="minorEastAsia"/>
      <w:sz w:val="22"/>
      <w:szCs w:val="22"/>
      <w:lang w:val="fr-CH" w:eastAsia="fr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gi">
    <w:name w:val="gi"/>
    <w:basedOn w:val="Policepardfaut"/>
    <w:rsid w:val="003741B2"/>
  </w:style>
  <w:style w:type="character" w:styleId="Mentionnonrsolue">
    <w:name w:val="Unresolved Mention"/>
    <w:basedOn w:val="Policepardfaut"/>
    <w:uiPriority w:val="99"/>
    <w:semiHidden/>
    <w:unhideWhenUsed/>
    <w:rsid w:val="003741B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unhideWhenUsed/>
    <w:qFormat/>
    <w:rsid w:val="00105DB7"/>
    <w:pPr>
      <w:ind w:left="720"/>
      <w:contextualSpacing/>
    </w:pPr>
  </w:style>
  <w:style w:type="table" w:styleId="Grilledutableau">
    <w:name w:val="Table Grid"/>
    <w:basedOn w:val="TableauNormal"/>
    <w:uiPriority w:val="39"/>
    <w:rsid w:val="0021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3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wsl.localhost\Ubuntu-20.04\var\www\html\DrafTeamTPI\DrafTeamTPI\Documentation\TPI_DocumentationUtilisateur-GabrielMartin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tham\AppData\Roaming\Microsoft\Templates\Rapport%20d&#8217;activit&#233;%20(conception%20professionnelle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507E15-6337-44DA-B7C6-189FD5C58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d’activité (conception professionnelle).dotx</Template>
  <TotalTime>278</TotalTime>
  <Pages>3</Pages>
  <Words>119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Documentation utilisateur</vt:lpstr>
      <vt:lpstr/>
    </vt:vector>
  </TitlesOfParts>
  <Company>CFPT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utilisateur</dc:title>
  <dc:subject/>
  <dc:creator>Gabriel Martin</dc:creator>
  <cp:keywords/>
  <dc:description/>
  <cp:lastModifiedBy>GABRIEL-HENRI MRTN</cp:lastModifiedBy>
  <cp:revision>18</cp:revision>
  <dcterms:created xsi:type="dcterms:W3CDTF">2023-03-07T15:20:00Z</dcterms:created>
  <dcterms:modified xsi:type="dcterms:W3CDTF">2023-05-16T14:40:00Z</dcterms:modified>
</cp:coreProperties>
</file>